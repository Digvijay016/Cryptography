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1AF6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C0F0B28" wp14:editId="582BCBD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812589" w14:textId="6B320B8C" w:rsidR="00C6554A" w:rsidRDefault="002B1F56" w:rsidP="00C6554A">
      <w:pPr>
        <w:pStyle w:val="Title"/>
      </w:pPr>
      <w:r>
        <w:t>CS789 Encryption/Decryption</w:t>
      </w:r>
    </w:p>
    <w:p w14:paraId="4E89CE43" w14:textId="3AB2789E" w:rsidR="00C6554A" w:rsidRPr="00D5413C" w:rsidRDefault="002B1F56" w:rsidP="00C6554A">
      <w:pPr>
        <w:pStyle w:val="Subtitle"/>
      </w:pPr>
      <w:r>
        <w:t>Symmetric and Asymmetric Enc/Dec</w:t>
      </w:r>
    </w:p>
    <w:p w14:paraId="17BAC3D9" w14:textId="7C30338E" w:rsidR="00C6554A" w:rsidRDefault="002B1F56" w:rsidP="00C6554A">
      <w:pPr>
        <w:pStyle w:val="ContactInfo"/>
      </w:pPr>
      <w:r>
        <w:t>Digvijay Singh</w:t>
      </w:r>
      <w:r w:rsidR="00C6554A">
        <w:t xml:space="preserve"> | </w:t>
      </w:r>
      <w:r>
        <w:t>Cryptography</w:t>
      </w:r>
      <w:r w:rsidR="00C6554A">
        <w:t xml:space="preserve"> |</w:t>
      </w:r>
      <w:r w:rsidR="00C6554A" w:rsidRPr="00D5413C">
        <w:t xml:space="preserve"> </w:t>
      </w:r>
      <w:r>
        <w:t>12/13/2021</w:t>
      </w:r>
      <w:r w:rsidR="00C6554A">
        <w:br w:type="page"/>
      </w:r>
    </w:p>
    <w:p w14:paraId="72F817B2" w14:textId="45DDA196" w:rsidR="00C6554A" w:rsidRDefault="002B1F56" w:rsidP="00C6554A">
      <w:pPr>
        <w:pStyle w:val="Heading1"/>
      </w:pPr>
      <w:r>
        <w:lastRenderedPageBreak/>
        <w:t>ElGAMAl</w:t>
      </w:r>
    </w:p>
    <w:p w14:paraId="73A538CD" w14:textId="00D96293" w:rsidR="00C6554A" w:rsidRDefault="002B1F56" w:rsidP="002B1F56">
      <w:r>
        <w:t xml:space="preserve">I have created this encryption algorithm in three steps – </w:t>
      </w:r>
    </w:p>
    <w:p w14:paraId="4379BB93" w14:textId="202726A6" w:rsidR="002B1F56" w:rsidRDefault="002B1F56" w:rsidP="002B1F56">
      <w:pPr>
        <w:pStyle w:val="ListParagraph"/>
        <w:numPr>
          <w:ilvl w:val="0"/>
          <w:numId w:val="16"/>
        </w:numPr>
      </w:pPr>
      <w:r>
        <w:t>For Entire Simulation between Alice and Bob Enter 1</w:t>
      </w:r>
    </w:p>
    <w:p w14:paraId="190272F1" w14:textId="3F8842D7" w:rsidR="002B1F56" w:rsidRDefault="002B1F56" w:rsidP="002B1F56">
      <w:pPr>
        <w:pStyle w:val="ListParagraph"/>
        <w:numPr>
          <w:ilvl w:val="0"/>
          <w:numId w:val="16"/>
        </w:numPr>
      </w:pPr>
      <w:r>
        <w:t>To encrypt a message and generate a public key Enter 2</w:t>
      </w:r>
    </w:p>
    <w:p w14:paraId="6978F6F6" w14:textId="16A2BEC3" w:rsidR="002B1F56" w:rsidRDefault="002B1F56" w:rsidP="002B1F56">
      <w:pPr>
        <w:pStyle w:val="ListParagraph"/>
        <w:numPr>
          <w:ilvl w:val="0"/>
          <w:numId w:val="16"/>
        </w:numPr>
      </w:pPr>
      <w:r>
        <w:t>To decrypt a message Enter 3</w:t>
      </w:r>
    </w:p>
    <w:p w14:paraId="54A93188" w14:textId="601B3B7B" w:rsidR="002B1F56" w:rsidRDefault="0056367D" w:rsidP="002B1F56">
      <w:pPr>
        <w:pStyle w:val="ListParagraph"/>
        <w:numPr>
          <w:ilvl w:val="0"/>
          <w:numId w:val="16"/>
        </w:numPr>
      </w:pPr>
      <w:r>
        <w:t>To Generate Bob Public Key Enter 4</w:t>
      </w:r>
    </w:p>
    <w:p w14:paraId="0FC5B594" w14:textId="3F402392" w:rsidR="00767DC2" w:rsidRDefault="00767DC2" w:rsidP="00767DC2">
      <w:r>
        <w:rPr>
          <w:noProof/>
        </w:rPr>
        <w:drawing>
          <wp:inline distT="0" distB="0" distL="0" distR="0" wp14:anchorId="1AA16CA3" wp14:editId="40594C47">
            <wp:extent cx="5486400" cy="3728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A59" w14:textId="684C1999" w:rsidR="002B1F56" w:rsidRDefault="002945D3" w:rsidP="002B1F56">
      <w:r>
        <w:rPr>
          <w:noProof/>
        </w:rPr>
        <w:lastRenderedPageBreak/>
        <w:drawing>
          <wp:inline distT="0" distB="0" distL="0" distR="0" wp14:anchorId="4A7EFB97" wp14:editId="1B256EEB">
            <wp:extent cx="5486400" cy="298513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673" w14:textId="5864B976" w:rsidR="002B1F56" w:rsidRDefault="00C128CC" w:rsidP="002B1F56">
      <w:r>
        <w:rPr>
          <w:noProof/>
        </w:rPr>
        <w:drawing>
          <wp:inline distT="0" distB="0" distL="0" distR="0" wp14:anchorId="2B2BBC5C" wp14:editId="10D1FC04">
            <wp:extent cx="5486400" cy="32550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CAD0" w14:textId="7E32BC7C" w:rsidR="00C6554A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 w:rsidRPr="00141FDC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ELGAML EVE ATTACK </w:t>
      </w:r>
    </w:p>
    <w:p w14:paraId="536A7252" w14:textId="21521A1C" w:rsid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w:lastRenderedPageBreak/>
        <w:drawing>
          <wp:inline distT="0" distB="0" distL="0" distR="0" wp14:anchorId="0BB305C9" wp14:editId="7BA26D90">
            <wp:extent cx="5486400" cy="35229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41E" w14:textId="441F5771" w:rsid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57ABF19" w14:textId="77777777" w:rsidR="00141FDC" w:rsidRPr="00141FDC" w:rsidRDefault="00141FDC" w:rsidP="00141FD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1D6A4AC8" w14:textId="40E9CCD8" w:rsidR="00C6554A" w:rsidRPr="006E55B9" w:rsidRDefault="00141FDC" w:rsidP="006E55B9">
      <w:pPr>
        <w:pStyle w:val="Heading1"/>
      </w:pPr>
      <w:r w:rsidRPr="006E55B9">
        <w:t>RSA</w:t>
      </w:r>
    </w:p>
    <w:p w14:paraId="7D5EA009" w14:textId="77777777" w:rsidR="006E55B9" w:rsidRDefault="006E55B9" w:rsidP="006E55B9">
      <w:r>
        <w:t xml:space="preserve">I have created this encryption algorithm in three steps – </w:t>
      </w:r>
    </w:p>
    <w:p w14:paraId="322E7F18" w14:textId="77777777" w:rsidR="006E55B9" w:rsidRDefault="006E55B9" w:rsidP="006E55B9">
      <w:pPr>
        <w:pStyle w:val="ListParagraph"/>
        <w:numPr>
          <w:ilvl w:val="0"/>
          <w:numId w:val="16"/>
        </w:numPr>
      </w:pPr>
      <w:r>
        <w:t>For Entire Simulation between Alice and Bob Enter 1</w:t>
      </w:r>
    </w:p>
    <w:p w14:paraId="3CCE7F14" w14:textId="77777777" w:rsidR="006E55B9" w:rsidRDefault="006E55B9" w:rsidP="006E55B9">
      <w:pPr>
        <w:pStyle w:val="ListParagraph"/>
        <w:numPr>
          <w:ilvl w:val="0"/>
          <w:numId w:val="16"/>
        </w:numPr>
      </w:pPr>
      <w:r>
        <w:t>To encrypt a message and generate a public key Enter 2</w:t>
      </w:r>
    </w:p>
    <w:p w14:paraId="58EE076B" w14:textId="77777777" w:rsidR="006E55B9" w:rsidRDefault="006E55B9" w:rsidP="006E55B9">
      <w:pPr>
        <w:pStyle w:val="ListParagraph"/>
        <w:numPr>
          <w:ilvl w:val="0"/>
          <w:numId w:val="16"/>
        </w:numPr>
      </w:pPr>
      <w:r>
        <w:t>To decrypt a message Enter 3</w:t>
      </w:r>
    </w:p>
    <w:p w14:paraId="187DC584" w14:textId="537B759D" w:rsidR="002C74C0" w:rsidRDefault="006E55B9" w:rsidP="006E55B9">
      <w:r>
        <w:rPr>
          <w:noProof/>
        </w:rPr>
        <w:lastRenderedPageBreak/>
        <w:drawing>
          <wp:inline distT="0" distB="0" distL="0" distR="0" wp14:anchorId="45F156DE" wp14:editId="32932EE9">
            <wp:extent cx="5486400" cy="2211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E120" w14:textId="769F7D8B" w:rsidR="006E55B9" w:rsidRDefault="006E55B9" w:rsidP="006E55B9">
      <w:r>
        <w:rPr>
          <w:noProof/>
        </w:rPr>
        <w:drawing>
          <wp:inline distT="0" distB="0" distL="0" distR="0" wp14:anchorId="4925184C" wp14:editId="5CBDC0EF">
            <wp:extent cx="5486400" cy="1576705"/>
            <wp:effectExtent l="0" t="0" r="0" b="444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882" w14:textId="370301D8" w:rsidR="006E55B9" w:rsidRDefault="006E55B9" w:rsidP="006E55B9">
      <w:r>
        <w:rPr>
          <w:noProof/>
        </w:rPr>
        <w:drawing>
          <wp:inline distT="0" distB="0" distL="0" distR="0" wp14:anchorId="03479EAB" wp14:editId="36961727">
            <wp:extent cx="5486400" cy="967105"/>
            <wp:effectExtent l="0" t="0" r="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AAC" w14:textId="3E9386CC" w:rsidR="006E55B9" w:rsidRDefault="006E55B9" w:rsidP="006E55B9"/>
    <w:p w14:paraId="3CA7166D" w14:textId="71143706" w:rsidR="006E55B9" w:rsidRDefault="006E55B9" w:rsidP="006E55B9"/>
    <w:p w14:paraId="2F8FE2CF" w14:textId="3DFCDBF7" w:rsidR="006E55B9" w:rsidRDefault="006E55B9" w:rsidP="006E55B9"/>
    <w:p w14:paraId="288F787C" w14:textId="230DFA26" w:rsidR="006E55B9" w:rsidRDefault="006E55B9" w:rsidP="006E55B9"/>
    <w:p w14:paraId="6A425A1F" w14:textId="0E883AB2" w:rsidR="006E55B9" w:rsidRDefault="006E55B9" w:rsidP="006E55B9"/>
    <w:p w14:paraId="1B407391" w14:textId="0B311DA5" w:rsidR="006E55B9" w:rsidRDefault="006E55B9" w:rsidP="006E55B9">
      <w:r>
        <w:rPr>
          <w:noProof/>
        </w:rPr>
        <w:lastRenderedPageBreak/>
        <w:drawing>
          <wp:inline distT="0" distB="0" distL="0" distR="0" wp14:anchorId="1B5A1F3D" wp14:editId="2B418251">
            <wp:extent cx="5486400" cy="1762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99A" w14:textId="4910F17C" w:rsidR="006E55B9" w:rsidRDefault="006E55B9" w:rsidP="006E55B9">
      <w:r>
        <w:rPr>
          <w:noProof/>
        </w:rPr>
        <w:drawing>
          <wp:inline distT="0" distB="0" distL="0" distR="0" wp14:anchorId="24B5AEF6" wp14:editId="42D6E4B6">
            <wp:extent cx="5486400" cy="64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3F2" w14:textId="258D1AE9" w:rsidR="006E55B9" w:rsidRDefault="006E55B9" w:rsidP="006E55B9"/>
    <w:p w14:paraId="314E2613" w14:textId="0C216CBB" w:rsidR="006E55B9" w:rsidRDefault="006E55B9" w:rsidP="006E55B9">
      <w:r>
        <w:rPr>
          <w:noProof/>
        </w:rPr>
        <w:drawing>
          <wp:inline distT="0" distB="0" distL="0" distR="0" wp14:anchorId="4822335A" wp14:editId="463C2342">
            <wp:extent cx="5486400" cy="21894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C91" w14:textId="08EAA2E2" w:rsidR="006E55B9" w:rsidRDefault="006E55B9" w:rsidP="006E55B9"/>
    <w:p w14:paraId="2C776C41" w14:textId="25AC31CA" w:rsidR="006E55B9" w:rsidRDefault="006E55B9" w:rsidP="006E55B9">
      <w:r>
        <w:rPr>
          <w:noProof/>
        </w:rPr>
        <w:drawing>
          <wp:inline distT="0" distB="0" distL="0" distR="0" wp14:anchorId="0FF3AF70" wp14:editId="486FA7AF">
            <wp:extent cx="5486400" cy="9398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A3" w14:textId="20F03874" w:rsidR="00C670E4" w:rsidRDefault="00C670E4" w:rsidP="006E55B9"/>
    <w:p w14:paraId="3AB285BE" w14:textId="6DC1AE6D" w:rsidR="00C670E4" w:rsidRDefault="00C670E4" w:rsidP="006E55B9"/>
    <w:p w14:paraId="3A4D74B9" w14:textId="4883B10D" w:rsidR="00C670E4" w:rsidRDefault="00C670E4" w:rsidP="006E55B9"/>
    <w:p w14:paraId="7F2C2360" w14:textId="5B560A0B" w:rsidR="00C670E4" w:rsidRDefault="00C670E4" w:rsidP="006E55B9"/>
    <w:p w14:paraId="6DE335DD" w14:textId="3D84757A" w:rsidR="00C670E4" w:rsidRDefault="00C670E4" w:rsidP="00C670E4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lastRenderedPageBreak/>
        <w:t>RSA</w:t>
      </w:r>
      <w:r w:rsidRPr="00141FDC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 EVE ATTACK </w:t>
      </w:r>
    </w:p>
    <w:p w14:paraId="0ECC1EB1" w14:textId="2A8BBC7B" w:rsidR="00C670E4" w:rsidRDefault="0081194A" w:rsidP="006E55B9">
      <w:r>
        <w:rPr>
          <w:noProof/>
        </w:rPr>
        <w:drawing>
          <wp:inline distT="0" distB="0" distL="0" distR="0" wp14:anchorId="31928F00" wp14:editId="5DDAB62D">
            <wp:extent cx="5486400" cy="326072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63F" w14:textId="61B66384" w:rsidR="0081194A" w:rsidRDefault="0081194A" w:rsidP="006E55B9">
      <w:r>
        <w:rPr>
          <w:noProof/>
        </w:rPr>
        <w:drawing>
          <wp:inline distT="0" distB="0" distL="0" distR="0" wp14:anchorId="4739C90A" wp14:editId="46AFCF74">
            <wp:extent cx="5486400" cy="9982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8A5" w14:textId="75EAE7C9" w:rsidR="0081194A" w:rsidRDefault="0081194A" w:rsidP="006E55B9">
      <w:r>
        <w:rPr>
          <w:noProof/>
        </w:rPr>
        <w:drawing>
          <wp:inline distT="0" distB="0" distL="0" distR="0" wp14:anchorId="4FCAF5C4" wp14:editId="7A3DF374">
            <wp:extent cx="5486400" cy="626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4A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AF14" w14:textId="77777777" w:rsidR="000B3D94" w:rsidRDefault="000B3D94" w:rsidP="00C6554A">
      <w:pPr>
        <w:spacing w:before="0" w:after="0" w:line="240" w:lineRule="auto"/>
      </w:pPr>
      <w:r>
        <w:separator/>
      </w:r>
    </w:p>
  </w:endnote>
  <w:endnote w:type="continuationSeparator" w:id="0">
    <w:p w14:paraId="4A6375DC" w14:textId="77777777" w:rsidR="000B3D94" w:rsidRDefault="000B3D9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A49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A02C" w14:textId="77777777" w:rsidR="000B3D94" w:rsidRDefault="000B3D9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BC44A5" w14:textId="77777777" w:rsidR="000B3D94" w:rsidRDefault="000B3D9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6A654D"/>
    <w:multiLevelType w:val="hybridMultilevel"/>
    <w:tmpl w:val="07024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56"/>
    <w:rsid w:val="000B3D94"/>
    <w:rsid w:val="00141FDC"/>
    <w:rsid w:val="002554CD"/>
    <w:rsid w:val="00293B83"/>
    <w:rsid w:val="002945D3"/>
    <w:rsid w:val="002B1F56"/>
    <w:rsid w:val="002B4294"/>
    <w:rsid w:val="00333D0D"/>
    <w:rsid w:val="003A7C6A"/>
    <w:rsid w:val="004C049F"/>
    <w:rsid w:val="005000E2"/>
    <w:rsid w:val="0056367D"/>
    <w:rsid w:val="006A3CE7"/>
    <w:rsid w:val="006E55B9"/>
    <w:rsid w:val="006F17A6"/>
    <w:rsid w:val="00767DC2"/>
    <w:rsid w:val="0081194A"/>
    <w:rsid w:val="00C128CC"/>
    <w:rsid w:val="00C6554A"/>
    <w:rsid w:val="00C670E4"/>
    <w:rsid w:val="00ED7C44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2CA91"/>
  <w15:chartTrackingRefBased/>
  <w15:docId w15:val="{8D2D0E40-AD09-4523-929B-0ED6F76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B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OL%20SACHDEV\AppData\Local\Microsoft\Office\16.0\DTS\en-US%7b6D4605F9-B376-4887-8E4B-16B684925A58%7d\%7b862E0522-F362-4932-B315-0A88E0BF8BE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{862E0522-F362-4932-B315-0A88E0BF8BE6}tf02835058_win32.dotx</Template>
  <TotalTime>95</TotalTime>
  <Pages>7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SACHDEV</dc:creator>
  <cp:keywords/>
  <dc:description/>
  <cp:lastModifiedBy>Singh, Digvijay</cp:lastModifiedBy>
  <cp:revision>7</cp:revision>
  <dcterms:created xsi:type="dcterms:W3CDTF">2021-12-11T23:27:00Z</dcterms:created>
  <dcterms:modified xsi:type="dcterms:W3CDTF">2021-12-13T17:34:00Z</dcterms:modified>
</cp:coreProperties>
</file>